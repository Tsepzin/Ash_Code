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C385C" w14:textId="77777777" w:rsidR="007C22E2" w:rsidRPr="007C22E2" w:rsidRDefault="001055AF" w:rsidP="00A74D2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jc w:val="center"/>
        <w:rPr>
          <w:rFonts w:ascii="Arial" w:hAnsi="Arial" w:cs="Arial"/>
          <w:b/>
          <w:bCs/>
          <w:sz w:val="20"/>
        </w:rPr>
      </w:pPr>
      <w:r w:rsidRPr="007C22E2">
        <w:rPr>
          <w:rFonts w:ascii="Arial" w:hAnsi="Arial" w:cs="Arial"/>
          <w:b/>
          <w:bCs/>
          <w:sz w:val="20"/>
        </w:rPr>
        <w:t xml:space="preserve">SALARY </w:t>
      </w:r>
      <w:r w:rsidR="002017FD" w:rsidRPr="007C22E2">
        <w:rPr>
          <w:rFonts w:ascii="Arial" w:hAnsi="Arial" w:cs="Arial"/>
          <w:b/>
          <w:bCs/>
          <w:sz w:val="20"/>
        </w:rPr>
        <w:t>BREAKDOWN</w:t>
      </w:r>
    </w:p>
    <w:p w14:paraId="0D7B0C33" w14:textId="77777777" w:rsidR="001055AF" w:rsidRPr="007C22E2" w:rsidRDefault="001055A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</w:rPr>
      </w:pPr>
    </w:p>
    <w:p w14:paraId="448FADDC" w14:textId="77777777" w:rsidR="007C22E2" w:rsidRDefault="007C22E2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b/>
          <w:sz w:val="20"/>
          <w:u w:val="single"/>
        </w:rPr>
      </w:pPr>
    </w:p>
    <w:p w14:paraId="570DA6A4" w14:textId="387DF4E4" w:rsidR="002017FD" w:rsidRPr="007C22E2" w:rsidRDefault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b/>
          <w:sz w:val="20"/>
          <w:u w:val="single"/>
        </w:rPr>
        <w:t>DATE</w:t>
      </w:r>
      <w:r w:rsidRPr="0024652A">
        <w:rPr>
          <w:rFonts w:ascii="Arial" w:hAnsi="Arial" w:cs="Arial"/>
          <w:b/>
          <w:sz w:val="20"/>
        </w:rPr>
        <w:t>:</w:t>
      </w:r>
      <w:r w:rsidR="007C22E2">
        <w:rPr>
          <w:rFonts w:ascii="Arial" w:hAnsi="Arial" w:cs="Arial"/>
          <w:sz w:val="20"/>
        </w:rPr>
        <w:t xml:space="preserve"> </w:t>
      </w:r>
      <w:r w:rsidRPr="007C22E2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b/>
          <w:sz w:val="20"/>
          <w:u w:val="single"/>
        </w:rPr>
        <w:t>ID NUMBER</w:t>
      </w:r>
      <w:r w:rsidRPr="007C22E2">
        <w:rPr>
          <w:rFonts w:ascii="Arial" w:hAnsi="Arial" w:cs="Arial"/>
          <w:sz w:val="20"/>
        </w:rPr>
        <w:t>:</w:t>
      </w:r>
      <w:r w:rsidR="00FB3396">
        <w:rPr>
          <w:rFonts w:ascii="Arial" w:hAnsi="Arial" w:cs="Arial"/>
          <w:sz w:val="20"/>
        </w:rPr>
        <w:t xml:space="preserve"> </w:t>
      </w:r>
    </w:p>
    <w:p w14:paraId="41BEB3A0" w14:textId="77777777" w:rsidR="002017FD" w:rsidRPr="007C22E2" w:rsidRDefault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ab/>
      </w:r>
    </w:p>
    <w:p w14:paraId="1967D99F" w14:textId="74E60C97" w:rsidR="0024652A" w:rsidRDefault="004F376E">
      <w:pPr>
        <w:pStyle w:val="Heading5"/>
        <w:pBdr>
          <w:left w:val="double" w:sz="4" w:space="9" w:color="auto"/>
        </w:pBdr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  <w:u w:val="single"/>
        </w:rPr>
        <w:t>FULL</w:t>
      </w:r>
      <w:r w:rsidR="001055AF" w:rsidRPr="007C22E2">
        <w:rPr>
          <w:rFonts w:ascii="Arial" w:hAnsi="Arial" w:cs="Arial"/>
          <w:sz w:val="20"/>
          <w:u w:val="single"/>
        </w:rPr>
        <w:t xml:space="preserve"> NAME</w:t>
      </w:r>
      <w:r w:rsidRPr="007C22E2">
        <w:rPr>
          <w:rFonts w:ascii="Arial" w:hAnsi="Arial" w:cs="Arial"/>
          <w:sz w:val="20"/>
        </w:rPr>
        <w:t>:</w:t>
      </w:r>
      <w:r w:rsidR="00FB3396">
        <w:rPr>
          <w:rFonts w:ascii="Arial" w:hAnsi="Arial" w:cs="Arial"/>
          <w:sz w:val="20"/>
        </w:rPr>
        <w:t xml:space="preserve"> </w:t>
      </w:r>
    </w:p>
    <w:p w14:paraId="68CFDA12" w14:textId="77777777" w:rsidR="0024652A" w:rsidRDefault="0024652A">
      <w:pPr>
        <w:pStyle w:val="Heading5"/>
        <w:pBdr>
          <w:left w:val="double" w:sz="4" w:space="9" w:color="auto"/>
        </w:pBdr>
        <w:rPr>
          <w:rFonts w:ascii="Arial" w:hAnsi="Arial" w:cs="Arial"/>
          <w:sz w:val="20"/>
          <w:u w:val="single"/>
        </w:rPr>
      </w:pPr>
    </w:p>
    <w:p w14:paraId="4BFDD6FE" w14:textId="2C4F2FB5" w:rsidR="007C22E2" w:rsidRDefault="0024652A">
      <w:pPr>
        <w:pStyle w:val="Heading5"/>
        <w:pBdr>
          <w:left w:val="double" w:sz="4" w:space="9" w:color="auto"/>
        </w:pBdr>
        <w:rPr>
          <w:rFonts w:ascii="Arial" w:hAnsi="Arial" w:cs="Arial"/>
          <w:sz w:val="20"/>
        </w:rPr>
      </w:pPr>
      <w:r w:rsidRPr="0024652A">
        <w:rPr>
          <w:rFonts w:ascii="Arial" w:hAnsi="Arial" w:cs="Arial"/>
          <w:sz w:val="20"/>
          <w:u w:val="single"/>
        </w:rPr>
        <w:t>HOME ADDRESS</w:t>
      </w:r>
      <w:r>
        <w:rPr>
          <w:rFonts w:ascii="Arial" w:hAnsi="Arial" w:cs="Arial"/>
          <w:sz w:val="20"/>
        </w:rPr>
        <w:t>:</w:t>
      </w:r>
      <w:r w:rsidR="00FB3396">
        <w:rPr>
          <w:rFonts w:ascii="Arial" w:hAnsi="Arial" w:cs="Arial"/>
          <w:sz w:val="20"/>
        </w:rPr>
        <w:t xml:space="preserve"> </w:t>
      </w:r>
    </w:p>
    <w:p w14:paraId="642DAE41" w14:textId="77777777" w:rsidR="001055AF" w:rsidRPr="007C22E2" w:rsidRDefault="001055AF">
      <w:pPr>
        <w:pStyle w:val="Heading5"/>
        <w:pBdr>
          <w:left w:val="double" w:sz="4" w:space="9" w:color="auto"/>
        </w:pBdr>
        <w:rPr>
          <w:rFonts w:ascii="Arial" w:hAnsi="Arial" w:cs="Arial"/>
          <w:bCs w:val="0"/>
          <w:sz w:val="20"/>
        </w:rPr>
      </w:pPr>
      <w:r w:rsidRPr="007C22E2">
        <w:rPr>
          <w:rFonts w:ascii="Arial" w:hAnsi="Arial" w:cs="Arial"/>
          <w:b w:val="0"/>
          <w:bCs w:val="0"/>
          <w:sz w:val="20"/>
        </w:rPr>
        <w:tab/>
      </w:r>
      <w:r w:rsidR="002017FD" w:rsidRPr="007C22E2">
        <w:rPr>
          <w:rFonts w:ascii="Arial" w:hAnsi="Arial" w:cs="Arial"/>
          <w:b w:val="0"/>
          <w:bCs w:val="0"/>
          <w:sz w:val="20"/>
        </w:rPr>
        <w:tab/>
      </w:r>
      <w:r w:rsidR="002017FD" w:rsidRPr="007C22E2">
        <w:rPr>
          <w:rFonts w:ascii="Arial" w:hAnsi="Arial" w:cs="Arial"/>
          <w:b w:val="0"/>
          <w:bCs w:val="0"/>
          <w:sz w:val="20"/>
        </w:rPr>
        <w:tab/>
      </w:r>
      <w:r w:rsidR="002017FD" w:rsidRPr="007C22E2">
        <w:rPr>
          <w:rFonts w:ascii="Arial" w:hAnsi="Arial" w:cs="Arial"/>
          <w:b w:val="0"/>
          <w:bCs w:val="0"/>
          <w:sz w:val="20"/>
        </w:rPr>
        <w:tab/>
      </w:r>
    </w:p>
    <w:p w14:paraId="4782E79A" w14:textId="77777777" w:rsidR="002017FD" w:rsidRPr="007C22E2" w:rsidRDefault="002017FD" w:rsidP="002017FD">
      <w:pPr>
        <w:rPr>
          <w:rFonts w:ascii="Arial" w:hAnsi="Arial" w:cs="Arial"/>
          <w:sz w:val="20"/>
        </w:rPr>
      </w:pPr>
    </w:p>
    <w:p w14:paraId="03FBDFAF" w14:textId="77777777" w:rsidR="004F376E" w:rsidRPr="007C22E2" w:rsidRDefault="004F376E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  <w:u w:val="single"/>
        </w:rPr>
      </w:pPr>
    </w:p>
    <w:p w14:paraId="70C0DCCA" w14:textId="77777777" w:rsidR="002017FD" w:rsidRPr="007C22E2" w:rsidRDefault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  <w:u w:val="single"/>
        </w:rPr>
        <w:t>TOTAL COST TO COMPANY</w:t>
      </w:r>
      <w:r w:rsidR="004F376E" w:rsidRPr="007C22E2">
        <w:rPr>
          <w:rFonts w:ascii="Arial" w:hAnsi="Arial" w:cs="Arial"/>
          <w:sz w:val="20"/>
          <w:u w:val="single"/>
        </w:rPr>
        <w:t>:</w:t>
      </w:r>
      <w:r w:rsidRPr="007C22E2">
        <w:rPr>
          <w:rFonts w:ascii="Arial" w:hAnsi="Arial" w:cs="Arial"/>
          <w:sz w:val="20"/>
        </w:rPr>
        <w:t xml:space="preserve"> </w:t>
      </w:r>
      <w:r w:rsidRPr="007C22E2">
        <w:rPr>
          <w:rFonts w:ascii="Arial" w:hAnsi="Arial" w:cs="Arial"/>
          <w:sz w:val="20"/>
        </w:rPr>
        <w:tab/>
        <w:t>R</w:t>
      </w:r>
      <w:r w:rsidRPr="007C22E2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sz w:val="20"/>
        </w:rPr>
        <w:tab/>
      </w:r>
    </w:p>
    <w:p w14:paraId="31E335A2" w14:textId="77777777" w:rsidR="002017FD" w:rsidRPr="007C22E2" w:rsidRDefault="00005E15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(incl all C</w:t>
      </w:r>
      <w:r w:rsidR="002017FD" w:rsidRPr="007C22E2">
        <w:rPr>
          <w:rFonts w:ascii="Arial" w:hAnsi="Arial" w:cs="Arial"/>
          <w:sz w:val="20"/>
        </w:rPr>
        <w:t>o contributions, excl bonus)</w:t>
      </w:r>
    </w:p>
    <w:p w14:paraId="748D5241" w14:textId="77777777" w:rsidR="004F376E" w:rsidRPr="007C22E2" w:rsidRDefault="004F376E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</w:p>
    <w:p w14:paraId="6C996F9D" w14:textId="77777777" w:rsidR="00E94E15" w:rsidRDefault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  <w:u w:val="single"/>
        </w:rPr>
        <w:t xml:space="preserve">MONTHLY CASH </w:t>
      </w:r>
      <w:r w:rsidR="00716BF3" w:rsidRPr="007C22E2">
        <w:rPr>
          <w:rFonts w:ascii="Arial" w:hAnsi="Arial" w:cs="Arial"/>
          <w:sz w:val="20"/>
          <w:u w:val="single"/>
        </w:rPr>
        <w:t>PORTION</w:t>
      </w:r>
      <w:r w:rsidR="00716BF3">
        <w:rPr>
          <w:rFonts w:ascii="Arial" w:hAnsi="Arial" w:cs="Arial"/>
          <w:sz w:val="20"/>
          <w:u w:val="single"/>
        </w:rPr>
        <w:t>:</w:t>
      </w:r>
      <w:r w:rsidRPr="007C22E2">
        <w:rPr>
          <w:rFonts w:ascii="Arial" w:hAnsi="Arial" w:cs="Arial"/>
          <w:sz w:val="20"/>
        </w:rPr>
        <w:tab/>
        <w:t>R</w:t>
      </w:r>
      <w:r w:rsidRPr="007C22E2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sz w:val="20"/>
        </w:rPr>
        <w:tab/>
      </w:r>
    </w:p>
    <w:p w14:paraId="555BB85E" w14:textId="77777777" w:rsidR="00E94E15" w:rsidRPr="007C22E2" w:rsidRDefault="00E94E15" w:rsidP="00E94E15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(before tax</w:t>
      </w:r>
      <w:r>
        <w:rPr>
          <w:rFonts w:ascii="Arial" w:hAnsi="Arial" w:cs="Arial"/>
          <w:sz w:val="20"/>
        </w:rPr>
        <w:t>, excl co. contributions</w:t>
      </w:r>
      <w:r w:rsidRPr="007C22E2">
        <w:rPr>
          <w:rFonts w:ascii="Arial" w:hAnsi="Arial" w:cs="Arial"/>
          <w:sz w:val="20"/>
        </w:rPr>
        <w:t>)</w:t>
      </w:r>
      <w:r w:rsidRPr="007C22E2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</w:t>
      </w:r>
      <w:bookmarkStart w:id="0" w:name="_GoBack"/>
      <w:bookmarkEnd w:id="0"/>
    </w:p>
    <w:p w14:paraId="3ABCE25D" w14:textId="77777777" w:rsidR="00E94E15" w:rsidRDefault="00E94E15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  <w:u w:val="single"/>
        </w:rPr>
      </w:pPr>
    </w:p>
    <w:p w14:paraId="7B44D90E" w14:textId="77777777" w:rsidR="00E94E15" w:rsidRDefault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  <w:u w:val="single"/>
        </w:rPr>
      </w:pPr>
      <w:r w:rsidRPr="007C22E2">
        <w:rPr>
          <w:rFonts w:ascii="Arial" w:hAnsi="Arial" w:cs="Arial"/>
          <w:sz w:val="20"/>
          <w:u w:val="single"/>
        </w:rPr>
        <w:t>TAKE HOME PAY</w:t>
      </w:r>
      <w:r w:rsidR="004F376E" w:rsidRPr="007C22E2">
        <w:rPr>
          <w:rFonts w:ascii="Arial" w:hAnsi="Arial" w:cs="Arial"/>
          <w:sz w:val="20"/>
          <w:u w:val="single"/>
        </w:rPr>
        <w:t>:</w:t>
      </w:r>
    </w:p>
    <w:p w14:paraId="1B47F509" w14:textId="77777777" w:rsidR="002017FD" w:rsidRPr="007C22E2" w:rsidRDefault="00E94E15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(after tax)</w:t>
      </w:r>
      <w:r w:rsidR="002017FD" w:rsidRPr="007C22E2">
        <w:rPr>
          <w:rFonts w:ascii="Arial" w:hAnsi="Arial" w:cs="Arial"/>
          <w:sz w:val="20"/>
        </w:rPr>
        <w:tab/>
        <w:t>R</w:t>
      </w:r>
      <w:r w:rsidR="002017FD" w:rsidRPr="007C22E2">
        <w:rPr>
          <w:rFonts w:ascii="Arial" w:hAnsi="Arial" w:cs="Arial"/>
          <w:sz w:val="20"/>
        </w:rPr>
        <w:tab/>
      </w:r>
    </w:p>
    <w:p w14:paraId="329012FE" w14:textId="77777777" w:rsidR="002017FD" w:rsidRPr="007C22E2" w:rsidRDefault="005207D3" w:rsidP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E94E15">
        <w:rPr>
          <w:rFonts w:ascii="Arial" w:hAnsi="Arial" w:cs="Arial"/>
          <w:sz w:val="20"/>
        </w:rPr>
        <w:t xml:space="preserve"> </w:t>
      </w:r>
    </w:p>
    <w:p w14:paraId="06D74F30" w14:textId="77777777" w:rsidR="00E94E15" w:rsidRDefault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PROFIT SHARE</w:t>
      </w:r>
      <w:r w:rsidR="004F376E" w:rsidRPr="007C22E2">
        <w:rPr>
          <w:rFonts w:ascii="Arial" w:hAnsi="Arial" w:cs="Arial"/>
          <w:sz w:val="20"/>
        </w:rPr>
        <w:t>:</w:t>
      </w:r>
      <w:r w:rsidRPr="007C22E2">
        <w:rPr>
          <w:rFonts w:ascii="Arial" w:hAnsi="Arial" w:cs="Arial"/>
          <w:sz w:val="20"/>
        </w:rPr>
        <w:tab/>
        <w:t>R</w:t>
      </w:r>
      <w:r w:rsidRPr="007C22E2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sz w:val="20"/>
        </w:rPr>
        <w:tab/>
      </w:r>
    </w:p>
    <w:p w14:paraId="0D05A687" w14:textId="77777777" w:rsidR="00E94E15" w:rsidRDefault="00E94E15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(details) </w:t>
      </w:r>
    </w:p>
    <w:p w14:paraId="2CD24476" w14:textId="77777777" w:rsidR="00E94E15" w:rsidRDefault="00E94E15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</w:p>
    <w:p w14:paraId="19993E48" w14:textId="77777777" w:rsidR="002017FD" w:rsidRDefault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SHARE OPTIONS</w:t>
      </w:r>
      <w:r w:rsidR="004F376E" w:rsidRPr="007C22E2">
        <w:rPr>
          <w:rFonts w:ascii="Arial" w:hAnsi="Arial" w:cs="Arial"/>
          <w:sz w:val="20"/>
        </w:rPr>
        <w:t>:</w:t>
      </w:r>
      <w:r w:rsidRPr="007C22E2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sz w:val="20"/>
        </w:rPr>
        <w:tab/>
        <w:t>R</w:t>
      </w:r>
    </w:p>
    <w:p w14:paraId="26F71AB6" w14:textId="77777777" w:rsidR="00E94E15" w:rsidRDefault="005207D3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E94E15">
        <w:rPr>
          <w:rFonts w:ascii="Arial" w:hAnsi="Arial" w:cs="Arial"/>
          <w:sz w:val="20"/>
        </w:rPr>
        <w:t xml:space="preserve">please send </w:t>
      </w:r>
      <w:r>
        <w:rPr>
          <w:rFonts w:ascii="Arial" w:hAnsi="Arial" w:cs="Arial"/>
          <w:sz w:val="20"/>
        </w:rPr>
        <w:t>details)</w:t>
      </w:r>
    </w:p>
    <w:p w14:paraId="70C887B0" w14:textId="77777777" w:rsidR="005207D3" w:rsidRPr="007C22E2" w:rsidRDefault="005207D3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94E15">
        <w:rPr>
          <w:rFonts w:ascii="Arial" w:hAnsi="Arial" w:cs="Arial"/>
          <w:sz w:val="20"/>
        </w:rPr>
        <w:t xml:space="preserve"> </w:t>
      </w:r>
    </w:p>
    <w:p w14:paraId="580A6764" w14:textId="77777777" w:rsidR="00E94E15" w:rsidRDefault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E94E15">
        <w:rPr>
          <w:rFonts w:ascii="Arial" w:hAnsi="Arial" w:cs="Arial"/>
          <w:sz w:val="20"/>
          <w:u w:val="single"/>
        </w:rPr>
        <w:t>13</w:t>
      </w:r>
      <w:r w:rsidRPr="00E94E15">
        <w:rPr>
          <w:rFonts w:ascii="Arial" w:hAnsi="Arial" w:cs="Arial"/>
          <w:sz w:val="20"/>
          <w:u w:val="single"/>
          <w:vertAlign w:val="superscript"/>
        </w:rPr>
        <w:t>TH</w:t>
      </w:r>
      <w:r w:rsidRPr="00E94E15">
        <w:rPr>
          <w:rFonts w:ascii="Arial" w:hAnsi="Arial" w:cs="Arial"/>
          <w:sz w:val="20"/>
          <w:u w:val="single"/>
        </w:rPr>
        <w:t xml:space="preserve"> CHEQUE</w:t>
      </w:r>
      <w:r w:rsidR="00E94E15" w:rsidRPr="00E94E15">
        <w:rPr>
          <w:rFonts w:ascii="Arial" w:hAnsi="Arial" w:cs="Arial"/>
          <w:sz w:val="20"/>
          <w:u w:val="single"/>
        </w:rPr>
        <w:t xml:space="preserve"> INCLUSIVE/ EXCLUSIVE</w:t>
      </w:r>
      <w:r w:rsidRPr="007C22E2">
        <w:rPr>
          <w:rFonts w:ascii="Arial" w:hAnsi="Arial" w:cs="Arial"/>
          <w:sz w:val="20"/>
        </w:rPr>
        <w:t xml:space="preserve">: </w:t>
      </w:r>
    </w:p>
    <w:p w14:paraId="222D5C4B" w14:textId="77777777" w:rsidR="00E94E15" w:rsidRDefault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YES/NO</w:t>
      </w:r>
      <w:r w:rsidR="004F376E" w:rsidRPr="007C22E2">
        <w:rPr>
          <w:rFonts w:ascii="Arial" w:hAnsi="Arial" w:cs="Arial"/>
          <w:sz w:val="20"/>
        </w:rPr>
        <w:t>:</w:t>
      </w:r>
      <w:r w:rsidRPr="007C22E2">
        <w:rPr>
          <w:rFonts w:ascii="Arial" w:hAnsi="Arial" w:cs="Arial"/>
          <w:sz w:val="20"/>
        </w:rPr>
        <w:tab/>
        <w:t>R</w:t>
      </w:r>
      <w:r w:rsidRPr="007C22E2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sz w:val="20"/>
        </w:rPr>
        <w:tab/>
      </w:r>
    </w:p>
    <w:p w14:paraId="413A717A" w14:textId="77777777" w:rsidR="00E94E15" w:rsidRDefault="00E94E15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</w:p>
    <w:p w14:paraId="7A20330D" w14:textId="77777777" w:rsidR="002017FD" w:rsidRDefault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PERFORMANCE BONUS</w:t>
      </w:r>
      <w:r w:rsidR="004F376E" w:rsidRPr="007C22E2">
        <w:rPr>
          <w:rFonts w:ascii="Arial" w:hAnsi="Arial" w:cs="Arial"/>
          <w:sz w:val="20"/>
        </w:rPr>
        <w:t>:</w:t>
      </w:r>
      <w:r w:rsidRPr="007C22E2">
        <w:rPr>
          <w:rFonts w:ascii="Arial" w:hAnsi="Arial" w:cs="Arial"/>
          <w:sz w:val="20"/>
        </w:rPr>
        <w:tab/>
        <w:t>R</w:t>
      </w:r>
    </w:p>
    <w:p w14:paraId="405382D7" w14:textId="77777777" w:rsidR="005207D3" w:rsidRPr="007C22E2" w:rsidRDefault="00E94E15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(yes or no &amp; last bonus earned)</w:t>
      </w:r>
      <w:r w:rsidR="005207D3">
        <w:rPr>
          <w:rFonts w:ascii="Arial" w:hAnsi="Arial" w:cs="Arial"/>
          <w:sz w:val="20"/>
        </w:rPr>
        <w:tab/>
      </w:r>
      <w:r w:rsidR="005207D3">
        <w:rPr>
          <w:rFonts w:ascii="Arial" w:hAnsi="Arial" w:cs="Arial"/>
          <w:sz w:val="20"/>
        </w:rPr>
        <w:tab/>
      </w:r>
      <w:r w:rsidR="005207D3">
        <w:rPr>
          <w:rFonts w:ascii="Arial" w:hAnsi="Arial" w:cs="Arial"/>
          <w:sz w:val="20"/>
        </w:rPr>
        <w:tab/>
      </w:r>
      <w:r w:rsidR="005207D3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</w:t>
      </w:r>
    </w:p>
    <w:p w14:paraId="5ECF5B87" w14:textId="77777777" w:rsidR="00E94E15" w:rsidRPr="007C22E2" w:rsidRDefault="00E94E15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</w:p>
    <w:p w14:paraId="53F739AF" w14:textId="77777777" w:rsidR="00E94E15" w:rsidRDefault="004F376E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NEXT INCREASE DUE:</w:t>
      </w:r>
      <w:r w:rsidRPr="007C22E2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sz w:val="20"/>
        </w:rPr>
        <w:tab/>
      </w:r>
    </w:p>
    <w:p w14:paraId="4E6CE124" w14:textId="77777777" w:rsidR="00E94E15" w:rsidRDefault="00E94E15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</w:p>
    <w:p w14:paraId="4205F181" w14:textId="77777777" w:rsidR="005207D3" w:rsidRDefault="004F376E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NEXT BONUS DUE:</w:t>
      </w:r>
      <w:r w:rsidR="002017FD" w:rsidRPr="007C22E2">
        <w:rPr>
          <w:rFonts w:ascii="Arial" w:hAnsi="Arial" w:cs="Arial"/>
          <w:sz w:val="20"/>
        </w:rPr>
        <w:tab/>
      </w:r>
    </w:p>
    <w:p w14:paraId="790EAA04" w14:textId="77777777" w:rsidR="004F376E" w:rsidRPr="007C22E2" w:rsidRDefault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sz w:val="20"/>
        </w:rPr>
        <w:tab/>
      </w:r>
    </w:p>
    <w:p w14:paraId="429D5895" w14:textId="77777777" w:rsidR="004F376E" w:rsidRPr="007C22E2" w:rsidRDefault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ANNUAL LEAVE</w:t>
      </w:r>
      <w:r w:rsidR="004F376E" w:rsidRPr="007C22E2">
        <w:rPr>
          <w:rFonts w:ascii="Arial" w:hAnsi="Arial" w:cs="Arial"/>
          <w:sz w:val="20"/>
        </w:rPr>
        <w:t xml:space="preserve"> (</w:t>
      </w:r>
      <w:r w:rsidRPr="007C22E2">
        <w:rPr>
          <w:rFonts w:ascii="Arial" w:hAnsi="Arial" w:cs="Arial"/>
          <w:sz w:val="20"/>
        </w:rPr>
        <w:t>number of days)</w:t>
      </w:r>
      <w:r w:rsidR="004F376E" w:rsidRPr="007C22E2">
        <w:rPr>
          <w:rFonts w:ascii="Arial" w:hAnsi="Arial" w:cs="Arial"/>
          <w:sz w:val="20"/>
        </w:rPr>
        <w:t>:</w:t>
      </w:r>
    </w:p>
    <w:p w14:paraId="295C3328" w14:textId="77777777" w:rsidR="002017FD" w:rsidRPr="007C22E2" w:rsidRDefault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ab/>
      </w:r>
    </w:p>
    <w:p w14:paraId="51235601" w14:textId="77777777" w:rsidR="002017FD" w:rsidRDefault="004F376E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MEDICAL AID COMPANY:</w:t>
      </w:r>
    </w:p>
    <w:p w14:paraId="53A74159" w14:textId="77777777" w:rsidR="00E94E15" w:rsidRDefault="004F376E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TYPE OF COVER:</w:t>
      </w:r>
      <w:r w:rsidR="002017FD" w:rsidRPr="007C22E2">
        <w:rPr>
          <w:rFonts w:ascii="Arial" w:hAnsi="Arial" w:cs="Arial"/>
          <w:sz w:val="20"/>
        </w:rPr>
        <w:tab/>
      </w:r>
      <w:r w:rsidR="002017FD" w:rsidRPr="007C22E2">
        <w:rPr>
          <w:rFonts w:ascii="Arial" w:hAnsi="Arial" w:cs="Arial"/>
          <w:sz w:val="20"/>
        </w:rPr>
        <w:tab/>
      </w:r>
      <w:r w:rsidR="002017FD" w:rsidRPr="007C22E2">
        <w:rPr>
          <w:rFonts w:ascii="Arial" w:hAnsi="Arial" w:cs="Arial"/>
          <w:sz w:val="20"/>
        </w:rPr>
        <w:tab/>
      </w:r>
      <w:r w:rsidR="002017FD" w:rsidRPr="007C22E2">
        <w:rPr>
          <w:rFonts w:ascii="Arial" w:hAnsi="Arial" w:cs="Arial"/>
          <w:sz w:val="20"/>
        </w:rPr>
        <w:tab/>
      </w:r>
    </w:p>
    <w:p w14:paraId="5282DD21" w14:textId="77777777" w:rsidR="002017FD" w:rsidRDefault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NUMBER OF DEPENDANTS</w:t>
      </w:r>
      <w:r w:rsidR="004F376E" w:rsidRPr="007C22E2">
        <w:rPr>
          <w:rFonts w:ascii="Arial" w:hAnsi="Arial" w:cs="Arial"/>
          <w:sz w:val="20"/>
        </w:rPr>
        <w:t>:</w:t>
      </w:r>
    </w:p>
    <w:p w14:paraId="016A271D" w14:textId="77777777" w:rsidR="00E94E15" w:rsidRDefault="00E94E15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(please specify, adult or child)</w:t>
      </w:r>
    </w:p>
    <w:p w14:paraId="606B3B21" w14:textId="77777777" w:rsidR="00E94E15" w:rsidRDefault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COMPANY CONTRIBUTION</w:t>
      </w:r>
      <w:r w:rsidR="004F376E" w:rsidRPr="007C22E2">
        <w:rPr>
          <w:rFonts w:ascii="Arial" w:hAnsi="Arial" w:cs="Arial"/>
          <w:sz w:val="20"/>
        </w:rPr>
        <w:t>:</w:t>
      </w:r>
      <w:r w:rsidRPr="007C22E2">
        <w:rPr>
          <w:rFonts w:ascii="Arial" w:hAnsi="Arial" w:cs="Arial"/>
          <w:sz w:val="20"/>
        </w:rPr>
        <w:tab/>
        <w:t>R</w:t>
      </w:r>
      <w:r w:rsidRPr="007C22E2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sz w:val="20"/>
        </w:rPr>
        <w:tab/>
      </w:r>
    </w:p>
    <w:p w14:paraId="0CC858A7" w14:textId="77777777" w:rsidR="002017FD" w:rsidRDefault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YOUR CONTRIBUTION</w:t>
      </w:r>
      <w:r w:rsidR="004F376E" w:rsidRPr="007C22E2">
        <w:rPr>
          <w:rFonts w:ascii="Arial" w:hAnsi="Arial" w:cs="Arial"/>
          <w:sz w:val="20"/>
        </w:rPr>
        <w:t>:</w:t>
      </w:r>
      <w:r w:rsidRPr="007C22E2">
        <w:rPr>
          <w:rFonts w:ascii="Arial" w:hAnsi="Arial" w:cs="Arial"/>
          <w:sz w:val="20"/>
        </w:rPr>
        <w:tab/>
        <w:t>R</w:t>
      </w:r>
    </w:p>
    <w:p w14:paraId="7CFDC0AD" w14:textId="77777777" w:rsidR="00E94E15" w:rsidRDefault="00E94E15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</w:p>
    <w:p w14:paraId="2DD5AE07" w14:textId="77777777" w:rsidR="004F376E" w:rsidRPr="007C22E2" w:rsidRDefault="004F376E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  <w:u w:val="single"/>
        </w:rPr>
      </w:pPr>
      <w:r w:rsidRPr="007C22E2">
        <w:rPr>
          <w:rFonts w:ascii="Arial" w:hAnsi="Arial" w:cs="Arial"/>
          <w:sz w:val="20"/>
          <w:u w:val="single"/>
        </w:rPr>
        <w:t>PENSION</w:t>
      </w:r>
    </w:p>
    <w:p w14:paraId="7981FBB6" w14:textId="77777777" w:rsidR="00E94E15" w:rsidRDefault="00C87F37" w:rsidP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 CONTRI</w:t>
      </w:r>
      <w:r w:rsidR="002017FD" w:rsidRPr="007C22E2">
        <w:rPr>
          <w:rFonts w:ascii="Arial" w:hAnsi="Arial" w:cs="Arial"/>
          <w:sz w:val="20"/>
        </w:rPr>
        <w:t>B</w:t>
      </w:r>
      <w:r>
        <w:rPr>
          <w:rFonts w:ascii="Arial" w:hAnsi="Arial" w:cs="Arial"/>
          <w:sz w:val="20"/>
        </w:rPr>
        <w:t>U</w:t>
      </w:r>
      <w:r w:rsidR="002017FD" w:rsidRPr="007C22E2">
        <w:rPr>
          <w:rFonts w:ascii="Arial" w:hAnsi="Arial" w:cs="Arial"/>
          <w:sz w:val="20"/>
        </w:rPr>
        <w:t>TION</w:t>
      </w:r>
      <w:r w:rsidR="004F376E" w:rsidRPr="007C22E2">
        <w:rPr>
          <w:rFonts w:ascii="Arial" w:hAnsi="Arial" w:cs="Arial"/>
          <w:sz w:val="20"/>
        </w:rPr>
        <w:t>:</w:t>
      </w:r>
      <w:r w:rsidR="002017FD" w:rsidRPr="007C22E2">
        <w:rPr>
          <w:rFonts w:ascii="Arial" w:hAnsi="Arial" w:cs="Arial"/>
          <w:sz w:val="20"/>
        </w:rPr>
        <w:tab/>
        <w:t>R</w:t>
      </w:r>
      <w:r w:rsidR="002017FD" w:rsidRPr="007C22E2">
        <w:rPr>
          <w:rFonts w:ascii="Arial" w:hAnsi="Arial" w:cs="Arial"/>
          <w:sz w:val="20"/>
        </w:rPr>
        <w:tab/>
      </w:r>
      <w:r w:rsidR="002017FD" w:rsidRPr="007C22E2">
        <w:rPr>
          <w:rFonts w:ascii="Arial" w:hAnsi="Arial" w:cs="Arial"/>
          <w:sz w:val="20"/>
        </w:rPr>
        <w:tab/>
      </w:r>
    </w:p>
    <w:p w14:paraId="0AA265AA" w14:textId="77777777" w:rsidR="002017FD" w:rsidRPr="007C22E2" w:rsidRDefault="002017FD" w:rsidP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YOUR CONTRIBUTION</w:t>
      </w:r>
      <w:r w:rsidR="004F376E" w:rsidRPr="007C22E2">
        <w:rPr>
          <w:rFonts w:ascii="Arial" w:hAnsi="Arial" w:cs="Arial"/>
          <w:sz w:val="20"/>
        </w:rPr>
        <w:t>:</w:t>
      </w:r>
      <w:r w:rsidRPr="007C22E2">
        <w:rPr>
          <w:rFonts w:ascii="Arial" w:hAnsi="Arial" w:cs="Arial"/>
          <w:sz w:val="20"/>
        </w:rPr>
        <w:tab/>
        <w:t>R</w:t>
      </w:r>
    </w:p>
    <w:p w14:paraId="1322D7A5" w14:textId="77777777" w:rsidR="002017FD" w:rsidRPr="007C22E2" w:rsidRDefault="002017FD" w:rsidP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</w:p>
    <w:p w14:paraId="3AB780DA" w14:textId="77777777" w:rsidR="002017FD" w:rsidRPr="007C22E2" w:rsidRDefault="002017FD" w:rsidP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  <w:u w:val="single"/>
        </w:rPr>
      </w:pPr>
      <w:r w:rsidRPr="007C22E2">
        <w:rPr>
          <w:rFonts w:ascii="Arial" w:hAnsi="Arial" w:cs="Arial"/>
          <w:sz w:val="20"/>
          <w:u w:val="single"/>
        </w:rPr>
        <w:t>PROVIDENT FUND</w:t>
      </w:r>
    </w:p>
    <w:p w14:paraId="2CD6EF9B" w14:textId="77777777" w:rsidR="00E94E15" w:rsidRDefault="002017FD" w:rsidP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CO CONTRIBUTION</w:t>
      </w:r>
      <w:r w:rsidR="004F376E" w:rsidRPr="007C22E2">
        <w:rPr>
          <w:rFonts w:ascii="Arial" w:hAnsi="Arial" w:cs="Arial"/>
          <w:sz w:val="20"/>
        </w:rPr>
        <w:t>:</w:t>
      </w:r>
      <w:r w:rsidRPr="007C22E2">
        <w:rPr>
          <w:rFonts w:ascii="Arial" w:hAnsi="Arial" w:cs="Arial"/>
          <w:sz w:val="20"/>
        </w:rPr>
        <w:tab/>
        <w:t>R</w:t>
      </w:r>
    </w:p>
    <w:p w14:paraId="056BD937" w14:textId="34463C1B" w:rsidR="007A3BF9" w:rsidRDefault="002017FD" w:rsidP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YOUR CONTRIBUTION</w:t>
      </w:r>
      <w:r w:rsidR="004F376E" w:rsidRPr="007C22E2">
        <w:rPr>
          <w:rFonts w:ascii="Arial" w:hAnsi="Arial" w:cs="Arial"/>
          <w:sz w:val="20"/>
        </w:rPr>
        <w:t>:</w:t>
      </w:r>
      <w:r w:rsidRPr="007C22E2">
        <w:rPr>
          <w:rFonts w:ascii="Arial" w:hAnsi="Arial" w:cs="Arial"/>
          <w:sz w:val="20"/>
        </w:rPr>
        <w:tab/>
        <w:t>R</w:t>
      </w:r>
      <w:r w:rsidR="005207D3">
        <w:rPr>
          <w:rFonts w:ascii="Arial" w:hAnsi="Arial" w:cs="Arial"/>
          <w:sz w:val="20"/>
        </w:rPr>
        <w:tab/>
      </w:r>
    </w:p>
    <w:p w14:paraId="1578C2CA" w14:textId="77777777" w:rsidR="007A3BF9" w:rsidRDefault="007A3BF9" w:rsidP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</w:p>
    <w:p w14:paraId="54D56E83" w14:textId="77777777" w:rsidR="0048699A" w:rsidRPr="007C22E2" w:rsidRDefault="0048699A" w:rsidP="002017F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sz w:val="20"/>
        </w:rPr>
        <w:tab/>
      </w:r>
    </w:p>
    <w:p w14:paraId="1AFD7B19" w14:textId="5328A85E" w:rsidR="00E94E15" w:rsidRDefault="00E94E15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</w:p>
    <w:p w14:paraId="59CFFA4F" w14:textId="77777777" w:rsidR="00FB3396" w:rsidRDefault="00FB3396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</w:p>
    <w:p w14:paraId="096829F4" w14:textId="77777777" w:rsidR="005207D3" w:rsidRPr="007C22E2" w:rsidRDefault="005207D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  <w:u w:val="single"/>
        </w:rPr>
        <w:t>OTHER</w:t>
      </w:r>
    </w:p>
    <w:p w14:paraId="7C1E2E22" w14:textId="77777777" w:rsidR="0048699A" w:rsidRPr="007C22E2" w:rsidRDefault="0048699A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ab/>
      </w:r>
    </w:p>
    <w:p w14:paraId="2CDCCCE8" w14:textId="77777777" w:rsidR="0048699A" w:rsidRPr="007C22E2" w:rsidRDefault="0048699A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TRAVEL/CAR ALLOWANCE:</w:t>
      </w:r>
      <w:r w:rsidRPr="007C22E2">
        <w:rPr>
          <w:rFonts w:ascii="Arial" w:hAnsi="Arial" w:cs="Arial"/>
          <w:sz w:val="20"/>
        </w:rPr>
        <w:tab/>
        <w:t>R</w:t>
      </w:r>
      <w:r w:rsidRPr="007C22E2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sz w:val="20"/>
        </w:rPr>
        <w:tab/>
        <w:t>PETROL ALLOWANCE:</w:t>
      </w:r>
      <w:r w:rsidRPr="007C22E2">
        <w:rPr>
          <w:rFonts w:ascii="Arial" w:hAnsi="Arial" w:cs="Arial"/>
          <w:sz w:val="20"/>
        </w:rPr>
        <w:tab/>
        <w:t>R</w:t>
      </w:r>
    </w:p>
    <w:p w14:paraId="2DADB22E" w14:textId="77777777" w:rsidR="0048699A" w:rsidRPr="007C22E2" w:rsidRDefault="0048699A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INSURANCE ALLOWANCE:</w:t>
      </w:r>
      <w:r w:rsidRPr="007C22E2">
        <w:rPr>
          <w:rFonts w:ascii="Arial" w:hAnsi="Arial" w:cs="Arial"/>
          <w:sz w:val="20"/>
        </w:rPr>
        <w:tab/>
        <w:t>R</w:t>
      </w:r>
      <w:r w:rsidRPr="007C22E2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sz w:val="20"/>
        </w:rPr>
        <w:tab/>
        <w:t>PETROL CARD:</w:t>
      </w:r>
      <w:r w:rsidRPr="007C22E2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sz w:val="20"/>
        </w:rPr>
        <w:tab/>
        <w:t>R</w:t>
      </w:r>
    </w:p>
    <w:p w14:paraId="7B9956A4" w14:textId="77777777" w:rsidR="0048699A" w:rsidRPr="007C22E2" w:rsidRDefault="0048699A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PETROL RE-IMBURSEMENT</w:t>
      </w:r>
      <w:r w:rsidR="004F376E" w:rsidRPr="007C22E2">
        <w:rPr>
          <w:rFonts w:ascii="Arial" w:hAnsi="Arial" w:cs="Arial"/>
          <w:sz w:val="20"/>
        </w:rPr>
        <w:t>:</w:t>
      </w:r>
      <w:r w:rsidRPr="007C22E2">
        <w:rPr>
          <w:rFonts w:ascii="Arial" w:hAnsi="Arial" w:cs="Arial"/>
          <w:sz w:val="20"/>
        </w:rPr>
        <w:tab/>
        <w:t>R</w:t>
      </w:r>
    </w:p>
    <w:p w14:paraId="449DB9CE" w14:textId="77777777" w:rsidR="004F376E" w:rsidRPr="007C22E2" w:rsidRDefault="0048699A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(per km)</w:t>
      </w:r>
      <w:r w:rsidRPr="007C22E2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sz w:val="20"/>
        </w:rPr>
        <w:tab/>
      </w:r>
    </w:p>
    <w:p w14:paraId="71EDE0C9" w14:textId="77777777" w:rsidR="0048699A" w:rsidRPr="007C22E2" w:rsidRDefault="0048699A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COMPUTER ALLOWANCE</w:t>
      </w:r>
      <w:r w:rsidR="004F376E" w:rsidRPr="007C22E2">
        <w:rPr>
          <w:rFonts w:ascii="Arial" w:hAnsi="Arial" w:cs="Arial"/>
          <w:sz w:val="20"/>
        </w:rPr>
        <w:t>:</w:t>
      </w:r>
      <w:r w:rsidRPr="007C22E2">
        <w:rPr>
          <w:rFonts w:ascii="Arial" w:hAnsi="Arial" w:cs="Arial"/>
          <w:sz w:val="20"/>
        </w:rPr>
        <w:tab/>
        <w:t>R</w:t>
      </w:r>
      <w:r w:rsidR="004F376E" w:rsidRPr="007C22E2">
        <w:rPr>
          <w:rFonts w:ascii="Arial" w:hAnsi="Arial" w:cs="Arial"/>
          <w:sz w:val="20"/>
        </w:rPr>
        <w:tab/>
      </w:r>
      <w:r w:rsidR="004F376E" w:rsidRPr="007C22E2">
        <w:rPr>
          <w:rFonts w:ascii="Arial" w:hAnsi="Arial" w:cs="Arial"/>
          <w:sz w:val="20"/>
        </w:rPr>
        <w:tab/>
        <w:t>LAPTOP ALLOWANCE:</w:t>
      </w:r>
      <w:r w:rsidR="004F376E" w:rsidRPr="007C22E2">
        <w:rPr>
          <w:rFonts w:ascii="Arial" w:hAnsi="Arial" w:cs="Arial"/>
          <w:sz w:val="20"/>
        </w:rPr>
        <w:tab/>
      </w:r>
      <w:r w:rsidR="005207D3">
        <w:rPr>
          <w:rFonts w:ascii="Arial" w:hAnsi="Arial" w:cs="Arial"/>
          <w:sz w:val="20"/>
        </w:rPr>
        <w:tab/>
      </w:r>
      <w:r w:rsidR="004F376E" w:rsidRPr="007C22E2">
        <w:rPr>
          <w:rFonts w:ascii="Arial" w:hAnsi="Arial" w:cs="Arial"/>
          <w:sz w:val="20"/>
        </w:rPr>
        <w:t>R</w:t>
      </w:r>
    </w:p>
    <w:p w14:paraId="4DD56DC3" w14:textId="77777777" w:rsidR="0048699A" w:rsidRPr="007C22E2" w:rsidRDefault="005207D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ANNUAL SUBSCRIPTIONS:</w:t>
      </w:r>
      <w:r>
        <w:rPr>
          <w:rFonts w:ascii="Arial" w:hAnsi="Arial" w:cs="Arial"/>
          <w:sz w:val="20"/>
        </w:rPr>
        <w:tab/>
        <w:t>R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4F376E" w:rsidRPr="007C22E2">
        <w:rPr>
          <w:rFonts w:ascii="Arial" w:hAnsi="Arial" w:cs="Arial"/>
          <w:sz w:val="20"/>
        </w:rPr>
        <w:t>G</w:t>
      </w:r>
      <w:r w:rsidR="0048699A" w:rsidRPr="007C22E2">
        <w:rPr>
          <w:rFonts w:ascii="Arial" w:hAnsi="Arial" w:cs="Arial"/>
          <w:sz w:val="20"/>
        </w:rPr>
        <w:t>ROUP LIFE COVER</w:t>
      </w:r>
      <w:r w:rsidR="004F376E" w:rsidRPr="007C22E2">
        <w:rPr>
          <w:rFonts w:ascii="Arial" w:hAnsi="Arial" w:cs="Arial"/>
          <w:sz w:val="20"/>
        </w:rPr>
        <w:t>:</w:t>
      </w:r>
      <w:r w:rsidR="0048699A" w:rsidRPr="007C22E2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48699A" w:rsidRPr="007C22E2">
        <w:rPr>
          <w:rFonts w:ascii="Arial" w:hAnsi="Arial" w:cs="Arial"/>
          <w:sz w:val="20"/>
        </w:rPr>
        <w:t>R</w:t>
      </w:r>
    </w:p>
    <w:p w14:paraId="0FE0BDAA" w14:textId="77777777" w:rsidR="005207D3" w:rsidRDefault="0048699A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DISABILITY INSURANCE</w:t>
      </w:r>
      <w:r w:rsidR="004F376E" w:rsidRPr="007C22E2">
        <w:rPr>
          <w:rFonts w:ascii="Arial" w:hAnsi="Arial" w:cs="Arial"/>
          <w:sz w:val="20"/>
        </w:rPr>
        <w:t>:</w:t>
      </w:r>
      <w:r w:rsidRPr="007C22E2">
        <w:rPr>
          <w:rFonts w:ascii="Arial" w:hAnsi="Arial" w:cs="Arial"/>
          <w:sz w:val="20"/>
        </w:rPr>
        <w:tab/>
        <w:t>R</w:t>
      </w:r>
      <w:r w:rsidRPr="007C22E2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sz w:val="20"/>
        </w:rPr>
        <w:tab/>
      </w:r>
      <w:r w:rsidR="00683B46">
        <w:rPr>
          <w:rFonts w:ascii="Arial" w:hAnsi="Arial" w:cs="Arial"/>
          <w:sz w:val="20"/>
        </w:rPr>
        <w:t>MEM</w:t>
      </w:r>
      <w:r w:rsidRPr="007C22E2">
        <w:rPr>
          <w:rFonts w:ascii="Arial" w:hAnsi="Arial" w:cs="Arial"/>
          <w:sz w:val="20"/>
        </w:rPr>
        <w:t>BERSHIP FEES</w:t>
      </w:r>
      <w:r w:rsidR="004F376E" w:rsidRPr="007C22E2">
        <w:rPr>
          <w:rFonts w:ascii="Arial" w:hAnsi="Arial" w:cs="Arial"/>
          <w:sz w:val="20"/>
        </w:rPr>
        <w:t>:</w:t>
      </w:r>
      <w:r w:rsidRPr="007C22E2">
        <w:rPr>
          <w:rFonts w:ascii="Arial" w:hAnsi="Arial" w:cs="Arial"/>
          <w:sz w:val="20"/>
        </w:rPr>
        <w:tab/>
      </w:r>
      <w:r w:rsidR="005207D3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sz w:val="20"/>
        </w:rPr>
        <w:t>R</w:t>
      </w:r>
    </w:p>
    <w:p w14:paraId="3BD8E4D8" w14:textId="77777777" w:rsidR="004F376E" w:rsidRPr="007C22E2" w:rsidRDefault="0048699A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PREFERENTIAL FEES</w:t>
      </w:r>
      <w:r w:rsidR="004F376E" w:rsidRPr="007C22E2">
        <w:rPr>
          <w:rFonts w:ascii="Arial" w:hAnsi="Arial" w:cs="Arial"/>
          <w:sz w:val="20"/>
        </w:rPr>
        <w:t>:</w:t>
      </w:r>
      <w:r w:rsidRPr="007C22E2">
        <w:rPr>
          <w:rFonts w:ascii="Arial" w:hAnsi="Arial" w:cs="Arial"/>
          <w:sz w:val="20"/>
        </w:rPr>
        <w:tab/>
        <w:t>R</w:t>
      </w:r>
      <w:r w:rsidR="005207D3" w:rsidRPr="005207D3">
        <w:rPr>
          <w:rFonts w:ascii="Arial" w:hAnsi="Arial" w:cs="Arial"/>
          <w:sz w:val="20"/>
        </w:rPr>
        <w:t xml:space="preserve"> </w:t>
      </w:r>
      <w:r w:rsidR="005207D3">
        <w:rPr>
          <w:rFonts w:ascii="Arial" w:hAnsi="Arial" w:cs="Arial"/>
          <w:sz w:val="20"/>
        </w:rPr>
        <w:tab/>
      </w:r>
      <w:r w:rsidR="005207D3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sz w:val="20"/>
        </w:rPr>
        <w:t>INC</w:t>
      </w:r>
      <w:r w:rsidR="004F376E" w:rsidRPr="007C22E2">
        <w:rPr>
          <w:rFonts w:ascii="Arial" w:hAnsi="Arial" w:cs="Arial"/>
          <w:sz w:val="20"/>
        </w:rPr>
        <w:t>L</w:t>
      </w:r>
      <w:r w:rsidRPr="007C22E2">
        <w:rPr>
          <w:rFonts w:ascii="Arial" w:hAnsi="Arial" w:cs="Arial"/>
          <w:sz w:val="20"/>
        </w:rPr>
        <w:t xml:space="preserve"> OF RENTAL</w:t>
      </w:r>
      <w:r w:rsidR="004F376E" w:rsidRPr="007C22E2">
        <w:rPr>
          <w:rFonts w:ascii="Arial" w:hAnsi="Arial" w:cs="Arial"/>
          <w:sz w:val="20"/>
        </w:rPr>
        <w:t>:</w:t>
      </w:r>
      <w:r w:rsidRPr="007C22E2">
        <w:rPr>
          <w:rFonts w:ascii="Arial" w:hAnsi="Arial" w:cs="Arial"/>
          <w:sz w:val="20"/>
        </w:rPr>
        <w:t xml:space="preserve"> YES/NO:</w:t>
      </w:r>
      <w:r w:rsidRPr="007C22E2">
        <w:rPr>
          <w:rFonts w:ascii="Arial" w:hAnsi="Arial" w:cs="Arial"/>
          <w:sz w:val="20"/>
        </w:rPr>
        <w:tab/>
        <w:t>R</w:t>
      </w:r>
    </w:p>
    <w:p w14:paraId="0AD01441" w14:textId="77777777" w:rsidR="005207D3" w:rsidRDefault="004F376E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STUDY LOAN VALUE:</w:t>
      </w:r>
      <w:r w:rsidRPr="007C22E2">
        <w:rPr>
          <w:rFonts w:ascii="Arial" w:hAnsi="Arial" w:cs="Arial"/>
          <w:sz w:val="20"/>
        </w:rPr>
        <w:tab/>
        <w:t>R</w:t>
      </w:r>
      <w:r w:rsidRPr="007C22E2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sz w:val="20"/>
        </w:rPr>
        <w:tab/>
        <w:t>BURSARY VALUE:</w:t>
      </w:r>
      <w:r w:rsidRPr="007C22E2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sz w:val="20"/>
        </w:rPr>
        <w:tab/>
        <w:t>R</w:t>
      </w:r>
      <w:r w:rsidR="005207D3">
        <w:rPr>
          <w:rFonts w:ascii="Arial" w:hAnsi="Arial" w:cs="Arial"/>
          <w:sz w:val="20"/>
        </w:rPr>
        <w:tab/>
      </w:r>
    </w:p>
    <w:p w14:paraId="6BA5B6A9" w14:textId="77777777" w:rsidR="005207D3" w:rsidRPr="007C22E2" w:rsidRDefault="005207D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7C22E2">
        <w:rPr>
          <w:rFonts w:ascii="Arial" w:hAnsi="Arial" w:cs="Arial"/>
          <w:sz w:val="20"/>
        </w:rPr>
        <w:t>CELL PHONE ALLOWANCE:</w:t>
      </w:r>
      <w:r w:rsidRPr="007C22E2">
        <w:rPr>
          <w:rFonts w:ascii="Arial" w:hAnsi="Arial" w:cs="Arial"/>
          <w:sz w:val="20"/>
        </w:rPr>
        <w:tab/>
        <w:t>R</w:t>
      </w:r>
    </w:p>
    <w:p w14:paraId="4F5D6250" w14:textId="77777777" w:rsidR="007C22E2" w:rsidRDefault="0048699A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sz w:val="22"/>
        </w:rPr>
      </w:pPr>
      <w:r w:rsidRPr="007C22E2">
        <w:rPr>
          <w:rFonts w:ascii="Arial" w:hAnsi="Arial" w:cs="Arial"/>
          <w:sz w:val="20"/>
        </w:rPr>
        <w:tab/>
      </w:r>
      <w:r w:rsidRPr="007C22E2">
        <w:rPr>
          <w:rFonts w:ascii="Arial" w:hAnsi="Arial" w:cs="Arial"/>
          <w:sz w:val="20"/>
        </w:rPr>
        <w:tab/>
      </w:r>
    </w:p>
    <w:p w14:paraId="4C9166B6" w14:textId="77777777" w:rsidR="001861C3" w:rsidRDefault="0048699A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sz w:val="22"/>
        </w:rPr>
      </w:pPr>
      <w:r>
        <w:rPr>
          <w:sz w:val="22"/>
        </w:rPr>
        <w:tab/>
      </w:r>
    </w:p>
    <w:p w14:paraId="011E312F" w14:textId="77777777" w:rsidR="001861C3" w:rsidRDefault="001861C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sz w:val="22"/>
        </w:rPr>
      </w:pPr>
    </w:p>
    <w:p w14:paraId="7E517C1C" w14:textId="77777777" w:rsidR="005207D3" w:rsidRDefault="005207D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</w:p>
    <w:p w14:paraId="17134C8A" w14:textId="77777777" w:rsidR="001861C3" w:rsidRPr="001861C3" w:rsidRDefault="001861C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1861C3">
        <w:rPr>
          <w:rFonts w:ascii="Arial" w:hAnsi="Arial" w:cs="Arial"/>
          <w:sz w:val="20"/>
        </w:rPr>
        <w:t>MARITAL STATUS</w:t>
      </w:r>
      <w:r w:rsidR="00706BC8">
        <w:rPr>
          <w:rFonts w:ascii="Arial" w:hAnsi="Arial" w:cs="Arial"/>
          <w:sz w:val="20"/>
        </w:rPr>
        <w:t>:</w:t>
      </w:r>
    </w:p>
    <w:p w14:paraId="5A6C0DA4" w14:textId="77777777" w:rsidR="001861C3" w:rsidRPr="001861C3" w:rsidRDefault="001861C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</w:p>
    <w:p w14:paraId="7E543FAA" w14:textId="2E04F481" w:rsidR="001861C3" w:rsidRDefault="001861C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1861C3">
        <w:rPr>
          <w:rFonts w:ascii="Arial" w:hAnsi="Arial" w:cs="Arial"/>
          <w:sz w:val="20"/>
        </w:rPr>
        <w:t>DEMOGRAPHICS (AFRICAN, COLOURED, INDIAN, WHITE)</w:t>
      </w:r>
      <w:r>
        <w:rPr>
          <w:rFonts w:ascii="Arial" w:hAnsi="Arial" w:cs="Arial"/>
          <w:sz w:val="20"/>
        </w:rPr>
        <w:t>:</w:t>
      </w:r>
    </w:p>
    <w:p w14:paraId="0F24CA3D" w14:textId="116F43AE" w:rsidR="00D35CB9" w:rsidRDefault="00D35CB9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</w:p>
    <w:p w14:paraId="7484228E" w14:textId="084AB7DE" w:rsidR="00D35CB9" w:rsidRPr="001861C3" w:rsidRDefault="00D35CB9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D35CB9">
        <w:rPr>
          <w:rFonts w:ascii="Arial" w:hAnsi="Arial" w:cs="Arial"/>
          <w:sz w:val="20"/>
        </w:rPr>
        <w:t>CITIZENSHIP STATUS AND DATE OF NATURALISATION (IF APPLICABLE):</w:t>
      </w:r>
    </w:p>
    <w:p w14:paraId="011B5CF7" w14:textId="77777777" w:rsidR="001861C3" w:rsidRPr="001861C3" w:rsidRDefault="001861C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</w:p>
    <w:p w14:paraId="11CA1B1E" w14:textId="77777777" w:rsidR="001861C3" w:rsidRPr="001861C3" w:rsidRDefault="001861C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1861C3">
        <w:rPr>
          <w:rFonts w:ascii="Arial" w:hAnsi="Arial" w:cs="Arial"/>
          <w:sz w:val="20"/>
        </w:rPr>
        <w:t>NOTICE PERIOD – ONE CALENDAR MONTH OR 30 DAYS – PLEASE STATE</w:t>
      </w:r>
      <w:r>
        <w:rPr>
          <w:rFonts w:ascii="Arial" w:hAnsi="Arial" w:cs="Arial"/>
          <w:sz w:val="20"/>
        </w:rPr>
        <w:t>:</w:t>
      </w:r>
    </w:p>
    <w:p w14:paraId="117F07E6" w14:textId="77777777" w:rsidR="001861C3" w:rsidRPr="001861C3" w:rsidRDefault="001861C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</w:p>
    <w:p w14:paraId="515EB1CC" w14:textId="77777777" w:rsidR="001861C3" w:rsidRPr="001861C3" w:rsidRDefault="00E94E15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BANK RATE - </w:t>
      </w:r>
      <w:r w:rsidR="001861C3" w:rsidRPr="001861C3">
        <w:rPr>
          <w:rFonts w:ascii="Arial" w:hAnsi="Arial" w:cs="Arial"/>
          <w:sz w:val="20"/>
        </w:rPr>
        <w:t>VALUE OF LOAN AND RATE</w:t>
      </w:r>
      <w:r w:rsidR="001861C3">
        <w:rPr>
          <w:rFonts w:ascii="Arial" w:hAnsi="Arial" w:cs="Arial"/>
          <w:sz w:val="20"/>
        </w:rPr>
        <w:t>:</w:t>
      </w:r>
    </w:p>
    <w:p w14:paraId="38D7B9E3" w14:textId="77777777" w:rsidR="001861C3" w:rsidRPr="001861C3" w:rsidRDefault="001861C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</w:p>
    <w:p w14:paraId="4703024C" w14:textId="77777777" w:rsidR="001861C3" w:rsidRPr="001861C3" w:rsidRDefault="001861C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1861C3">
        <w:rPr>
          <w:rFonts w:ascii="Arial" w:hAnsi="Arial" w:cs="Arial"/>
          <w:sz w:val="20"/>
        </w:rPr>
        <w:t>OTHER BENEFITS NOT REFLECTED ON PAYSLIP (E.G. VOUCHERS, 3G CARD)</w:t>
      </w:r>
      <w:r>
        <w:rPr>
          <w:rFonts w:ascii="Arial" w:hAnsi="Arial" w:cs="Arial"/>
          <w:sz w:val="20"/>
        </w:rPr>
        <w:t>:</w:t>
      </w:r>
    </w:p>
    <w:p w14:paraId="597BE65D" w14:textId="77777777" w:rsidR="001861C3" w:rsidRPr="001861C3" w:rsidRDefault="001861C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</w:p>
    <w:p w14:paraId="014165F1" w14:textId="77777777" w:rsidR="001861C3" w:rsidRPr="001861C3" w:rsidRDefault="001861C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1861C3">
        <w:rPr>
          <w:rFonts w:ascii="Arial" w:hAnsi="Arial" w:cs="Arial"/>
          <w:sz w:val="20"/>
        </w:rPr>
        <w:t>ANY LEAVE PLANNED</w:t>
      </w:r>
      <w:r w:rsidR="00706BC8">
        <w:rPr>
          <w:rFonts w:ascii="Arial" w:hAnsi="Arial" w:cs="Arial"/>
          <w:sz w:val="20"/>
        </w:rPr>
        <w:t xml:space="preserve"> in the next 6 months</w:t>
      </w:r>
      <w:r>
        <w:rPr>
          <w:rFonts w:ascii="Arial" w:hAnsi="Arial" w:cs="Arial"/>
          <w:sz w:val="20"/>
        </w:rPr>
        <w:t>:</w:t>
      </w:r>
    </w:p>
    <w:p w14:paraId="44F06E18" w14:textId="77777777" w:rsidR="001861C3" w:rsidRPr="001861C3" w:rsidRDefault="001861C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</w:p>
    <w:p w14:paraId="56BC7A9E" w14:textId="77777777" w:rsidR="001861C3" w:rsidRDefault="001861C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1861C3">
        <w:rPr>
          <w:rFonts w:ascii="Arial" w:hAnsi="Arial" w:cs="Arial"/>
          <w:sz w:val="20"/>
          <w:u w:val="single"/>
        </w:rPr>
        <w:t>DO</w:t>
      </w:r>
      <w:r w:rsidR="005207D3">
        <w:rPr>
          <w:rFonts w:ascii="Arial" w:hAnsi="Arial" w:cs="Arial"/>
          <w:sz w:val="20"/>
          <w:u w:val="single"/>
        </w:rPr>
        <w:t xml:space="preserve"> YOU</w:t>
      </w:r>
      <w:r w:rsidRPr="001861C3">
        <w:rPr>
          <w:rFonts w:ascii="Arial" w:hAnsi="Arial" w:cs="Arial"/>
          <w:sz w:val="20"/>
          <w:u w:val="single"/>
        </w:rPr>
        <w:t xml:space="preserve"> GET SHARES</w:t>
      </w:r>
      <w:r w:rsidRPr="001861C3">
        <w:rPr>
          <w:rFonts w:ascii="Arial" w:hAnsi="Arial" w:cs="Arial"/>
          <w:sz w:val="20"/>
        </w:rPr>
        <w:t>?</w:t>
      </w:r>
    </w:p>
    <w:p w14:paraId="17B8D3EC" w14:textId="77777777" w:rsidR="001861C3" w:rsidRPr="001861C3" w:rsidRDefault="001861C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</w:p>
    <w:p w14:paraId="28A6B404" w14:textId="77777777" w:rsidR="001861C3" w:rsidRDefault="001861C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1830"/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1861C3">
        <w:rPr>
          <w:rFonts w:ascii="Arial" w:hAnsi="Arial" w:cs="Arial"/>
          <w:sz w:val="20"/>
        </w:rPr>
        <w:t>- MONETARY VALUE OF SHARES</w:t>
      </w:r>
      <w:r>
        <w:rPr>
          <w:rFonts w:ascii="Arial" w:hAnsi="Arial" w:cs="Arial"/>
          <w:sz w:val="20"/>
        </w:rPr>
        <w:t>:</w:t>
      </w:r>
    </w:p>
    <w:p w14:paraId="1E54C889" w14:textId="77777777" w:rsidR="001861C3" w:rsidRDefault="001861C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1830"/>
          <w:tab w:val="left" w:pos="4253"/>
        </w:tabs>
        <w:ind w:left="80" w:firstLine="284"/>
        <w:rPr>
          <w:rFonts w:ascii="Arial" w:hAnsi="Arial" w:cs="Arial"/>
          <w:sz w:val="20"/>
        </w:rPr>
      </w:pPr>
    </w:p>
    <w:p w14:paraId="359DE365" w14:textId="77777777" w:rsidR="001861C3" w:rsidRPr="001861C3" w:rsidRDefault="001861C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1845"/>
          <w:tab w:val="left" w:pos="4253"/>
        </w:tabs>
        <w:ind w:left="80" w:firstLine="284"/>
        <w:rPr>
          <w:rFonts w:ascii="Arial" w:hAnsi="Arial" w:cs="Arial"/>
          <w:sz w:val="20"/>
        </w:rPr>
      </w:pPr>
      <w:r w:rsidRPr="001861C3">
        <w:rPr>
          <w:rFonts w:ascii="Arial" w:hAnsi="Arial" w:cs="Arial"/>
          <w:sz w:val="20"/>
        </w:rPr>
        <w:t xml:space="preserve">- </w:t>
      </w:r>
      <w:r w:rsidR="00E94E15">
        <w:rPr>
          <w:rFonts w:ascii="Arial" w:hAnsi="Arial" w:cs="Arial"/>
          <w:sz w:val="20"/>
        </w:rPr>
        <w:t xml:space="preserve">EQUITY </w:t>
      </w:r>
      <w:r w:rsidRPr="001861C3">
        <w:rPr>
          <w:rFonts w:ascii="Arial" w:hAnsi="Arial" w:cs="Arial"/>
          <w:sz w:val="20"/>
        </w:rPr>
        <w:t>SHARES ACQUIRED AT ZERO STRIKE OR MARKET VALUE</w:t>
      </w:r>
      <w:r>
        <w:rPr>
          <w:rFonts w:ascii="Arial" w:hAnsi="Arial" w:cs="Arial"/>
          <w:sz w:val="20"/>
        </w:rPr>
        <w:t>:</w:t>
      </w:r>
    </w:p>
    <w:p w14:paraId="0529794E" w14:textId="77777777" w:rsidR="001861C3" w:rsidRDefault="005207D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(Company share info – please attach a document to detail the share information)</w:t>
      </w:r>
    </w:p>
    <w:p w14:paraId="231F501F" w14:textId="77777777" w:rsidR="005207D3" w:rsidRDefault="005207D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</w:p>
    <w:p w14:paraId="0351843D" w14:textId="77777777" w:rsidR="005207D3" w:rsidRPr="005207D3" w:rsidRDefault="005207D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  <w:u w:val="single"/>
        </w:rPr>
      </w:pPr>
      <w:r w:rsidRPr="005207D3">
        <w:rPr>
          <w:rFonts w:ascii="Arial" w:hAnsi="Arial" w:cs="Arial"/>
          <w:sz w:val="20"/>
          <w:u w:val="single"/>
        </w:rPr>
        <w:t>WOULD YOU BE WILLING TO RELOCATE?</w:t>
      </w:r>
    </w:p>
    <w:p w14:paraId="694ADCDE" w14:textId="77777777" w:rsidR="005207D3" w:rsidRPr="001861C3" w:rsidRDefault="005207D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(If yes, please specify)</w:t>
      </w:r>
    </w:p>
    <w:p w14:paraId="78082024" w14:textId="77777777" w:rsidR="001861C3" w:rsidRDefault="001861C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sz w:val="22"/>
        </w:rPr>
      </w:pPr>
    </w:p>
    <w:p w14:paraId="6AC600B5" w14:textId="77777777" w:rsidR="001861C3" w:rsidRDefault="001861C3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sz w:val="22"/>
        </w:rPr>
      </w:pPr>
    </w:p>
    <w:p w14:paraId="491614DE" w14:textId="77777777" w:rsidR="00E94E15" w:rsidRDefault="00E94E15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sz w:val="22"/>
        </w:rPr>
      </w:pPr>
    </w:p>
    <w:p w14:paraId="6F2B5EE3" w14:textId="77777777" w:rsidR="00E94E15" w:rsidRDefault="00E94E15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sz w:val="22"/>
        </w:rPr>
      </w:pPr>
    </w:p>
    <w:p w14:paraId="6DE42D4A" w14:textId="77777777" w:rsidR="00E94E15" w:rsidRDefault="00E94E15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sz w:val="22"/>
        </w:rPr>
      </w:pPr>
    </w:p>
    <w:p w14:paraId="65AA4F6A" w14:textId="77777777" w:rsidR="00E94E15" w:rsidRDefault="00E94E15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sz w:val="22"/>
        </w:rPr>
      </w:pPr>
    </w:p>
    <w:p w14:paraId="51B58620" w14:textId="77777777" w:rsidR="00E94E15" w:rsidRDefault="00E94E15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sz w:val="22"/>
        </w:rPr>
      </w:pPr>
    </w:p>
    <w:p w14:paraId="3BE753B0" w14:textId="77777777" w:rsidR="002017FD" w:rsidRDefault="0048699A" w:rsidP="00614726">
      <w:pPr>
        <w:pBdr>
          <w:top w:val="double" w:sz="4" w:space="31" w:color="auto"/>
          <w:left w:val="double" w:sz="4" w:space="9" w:color="auto"/>
          <w:bottom w:val="double" w:sz="4" w:space="1" w:color="auto"/>
          <w:right w:val="double" w:sz="4" w:space="4" w:color="auto"/>
        </w:pBdr>
        <w:tabs>
          <w:tab w:val="left" w:pos="4253"/>
        </w:tabs>
        <w:ind w:left="80" w:firstLine="284"/>
        <w:rPr>
          <w:sz w:val="22"/>
          <w:u w:val="single"/>
        </w:rPr>
      </w:pPr>
      <w:r>
        <w:rPr>
          <w:sz w:val="22"/>
        </w:rPr>
        <w:tab/>
      </w:r>
      <w:r w:rsidR="002017FD">
        <w:rPr>
          <w:sz w:val="22"/>
        </w:rPr>
        <w:tab/>
      </w:r>
    </w:p>
    <w:sectPr w:rsidR="002017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567" w:right="851" w:bottom="567" w:left="851" w:header="34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466E3" w14:textId="77777777" w:rsidR="00CF1ED2" w:rsidRDefault="00CF1ED2">
      <w:r>
        <w:separator/>
      </w:r>
    </w:p>
  </w:endnote>
  <w:endnote w:type="continuationSeparator" w:id="0">
    <w:p w14:paraId="525AD17A" w14:textId="77777777" w:rsidR="00CF1ED2" w:rsidRDefault="00CF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8D98C" w14:textId="77777777" w:rsidR="00A23740" w:rsidRDefault="00A23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C96CA" w14:textId="77777777" w:rsidR="00614726" w:rsidRDefault="00614726" w:rsidP="00614726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F1ED2">
      <w:rPr>
        <w:noProof/>
      </w:rPr>
      <w:t>1</w:t>
    </w:r>
    <w:r>
      <w:rPr>
        <w:noProof/>
      </w:rPr>
      <w:fldChar w:fldCharType="end"/>
    </w:r>
    <w:r>
      <w:t xml:space="preserve"> | </w:t>
    </w:r>
    <w:r w:rsidRPr="00614726">
      <w:rPr>
        <w:color w:val="7F7F7F"/>
        <w:spacing w:val="60"/>
      </w:rPr>
      <w:t>Page</w:t>
    </w:r>
  </w:p>
  <w:p w14:paraId="6C31B0DA" w14:textId="77777777" w:rsidR="004F376E" w:rsidRDefault="004F376E">
    <w:pPr>
      <w:pStyle w:val="Footer"/>
      <w:tabs>
        <w:tab w:val="clear" w:pos="4320"/>
        <w:tab w:val="clear" w:pos="8640"/>
        <w:tab w:val="center" w:pos="5670"/>
        <w:tab w:val="right" w:pos="10206"/>
      </w:tabs>
      <w:rPr>
        <w:rFonts w:ascii="Tahoma" w:hAnsi="Tahoma" w:cs="Tahoma"/>
        <w:color w:val="808080"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E8843" w14:textId="77777777" w:rsidR="00A23740" w:rsidRDefault="00A23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26D84" w14:textId="77777777" w:rsidR="00CF1ED2" w:rsidRDefault="00CF1ED2">
      <w:r>
        <w:separator/>
      </w:r>
    </w:p>
  </w:footnote>
  <w:footnote w:type="continuationSeparator" w:id="0">
    <w:p w14:paraId="23E0C589" w14:textId="77777777" w:rsidR="00CF1ED2" w:rsidRDefault="00CF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24D13" w14:textId="77777777" w:rsidR="00A23740" w:rsidRDefault="00A237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CD65F" w14:textId="1C388052" w:rsidR="004F376E" w:rsidRDefault="00A23740" w:rsidP="0045568E">
    <w:pPr>
      <w:pStyle w:val="Header"/>
      <w:jc w:val="center"/>
    </w:pPr>
    <w:r>
      <w:rPr>
        <w:noProof/>
      </w:rPr>
      <w:drawing>
        <wp:inline distT="0" distB="0" distL="0" distR="0" wp14:anchorId="4741B815" wp14:editId="6902670E">
          <wp:extent cx="4355592" cy="768096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BRC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55592" cy="7680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9F8369" w14:textId="088120C6" w:rsidR="00A23740" w:rsidRDefault="00A23740" w:rsidP="0045568E">
    <w:pPr>
      <w:pStyle w:val="Header"/>
      <w:jc w:val="center"/>
    </w:pPr>
  </w:p>
  <w:p w14:paraId="5CD3064C" w14:textId="77777777" w:rsidR="00A23740" w:rsidRDefault="00A23740" w:rsidP="0045568E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A1B4A" w14:textId="77777777" w:rsidR="00A23740" w:rsidRDefault="00A23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FE737A0"/>
    <w:multiLevelType w:val="singleLevel"/>
    <w:tmpl w:val="FFFFFFFF"/>
    <w:lvl w:ilvl="0">
      <w:numFmt w:val="bullet"/>
      <w:lvlText w:val=""/>
      <w:legacy w:legacy="1" w:legacySpace="0" w:legacyIndent="360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 w15:restartNumberingAfterBreak="0">
    <w:nsid w:val="10C57FF8"/>
    <w:multiLevelType w:val="multilevel"/>
    <w:tmpl w:val="51ACB6C4"/>
    <w:lvl w:ilvl="0">
      <w:start w:val="1"/>
      <w:numFmt w:val="bullet"/>
      <w:lvlText w:val=""/>
      <w:lvlJc w:val="left"/>
      <w:pPr>
        <w:tabs>
          <w:tab w:val="num" w:pos="4876"/>
        </w:tabs>
        <w:ind w:left="4876" w:hanging="623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5670"/>
        </w:tabs>
        <w:ind w:left="5670" w:hanging="73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6237"/>
        </w:tabs>
        <w:ind w:left="6237" w:hanging="56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382989"/>
    <w:multiLevelType w:val="singleLevel"/>
    <w:tmpl w:val="FFFFFFFF"/>
    <w:lvl w:ilvl="0">
      <w:numFmt w:val="bullet"/>
      <w:lvlText w:val=""/>
      <w:legacy w:legacy="1" w:legacySpace="0" w:legacyIndent="360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4" w15:restartNumberingAfterBreak="0">
    <w:nsid w:val="3884591F"/>
    <w:multiLevelType w:val="hybridMultilevel"/>
    <w:tmpl w:val="8F6CCEF8"/>
    <w:lvl w:ilvl="0" w:tplc="3BAC93DC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4396"/>
        </w:tabs>
        <w:ind w:left="43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16"/>
        </w:tabs>
        <w:ind w:left="5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36"/>
        </w:tabs>
        <w:ind w:left="5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556"/>
        </w:tabs>
        <w:ind w:left="65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76"/>
        </w:tabs>
        <w:ind w:left="7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96"/>
        </w:tabs>
        <w:ind w:left="7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16"/>
        </w:tabs>
        <w:ind w:left="87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36"/>
        </w:tabs>
        <w:ind w:left="9436" w:hanging="360"/>
      </w:pPr>
      <w:rPr>
        <w:rFonts w:ascii="Wingdings" w:hAnsi="Wingdings" w:hint="default"/>
      </w:rPr>
    </w:lvl>
  </w:abstractNum>
  <w:abstractNum w:abstractNumId="5" w15:restartNumberingAfterBreak="0">
    <w:nsid w:val="43B9656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7777599"/>
    <w:multiLevelType w:val="singleLevel"/>
    <w:tmpl w:val="7F08D350"/>
    <w:lvl w:ilvl="0">
      <w:start w:val="2000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</w:abstractNum>
  <w:abstractNum w:abstractNumId="7" w15:restartNumberingAfterBreak="0">
    <w:nsid w:val="4C301558"/>
    <w:multiLevelType w:val="hybridMultilevel"/>
    <w:tmpl w:val="080048A8"/>
    <w:lvl w:ilvl="0" w:tplc="04090003">
      <w:start w:val="1"/>
      <w:numFmt w:val="bullet"/>
      <w:lvlText w:val="o"/>
      <w:lvlJc w:val="left"/>
      <w:pPr>
        <w:tabs>
          <w:tab w:val="num" w:pos="1004"/>
        </w:tabs>
        <w:ind w:left="100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F8575A8"/>
    <w:multiLevelType w:val="singleLevel"/>
    <w:tmpl w:val="FFFFFFFF"/>
    <w:lvl w:ilvl="0">
      <w:numFmt w:val="bullet"/>
      <w:lvlText w:val=""/>
      <w:legacy w:legacy="1" w:legacySpace="0" w:legacyIndent="360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9" w15:restartNumberingAfterBreak="0">
    <w:nsid w:val="526774FC"/>
    <w:multiLevelType w:val="hybridMultilevel"/>
    <w:tmpl w:val="74B829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CF2B68"/>
    <w:multiLevelType w:val="hybridMultilevel"/>
    <w:tmpl w:val="C67873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9"/>
  </w:num>
  <w:num w:numId="5">
    <w:abstractNumId w:val="7"/>
  </w:num>
  <w:num w:numId="6">
    <w:abstractNumId w:val="4"/>
  </w:num>
  <w:num w:numId="7">
    <w:abstractNumId w:val="0"/>
    <w:lvlOverride w:ilvl="0">
      <w:lvl w:ilvl="0">
        <w:numFmt w:val="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8">
    <w:abstractNumId w:val="6"/>
  </w:num>
  <w:num w:numId="9">
    <w:abstractNumId w:val="3"/>
  </w:num>
  <w:num w:numId="10">
    <w:abstractNumId w:val="1"/>
  </w:num>
  <w:num w:numId="11">
    <w:abstractNumId w:val="8"/>
  </w:num>
  <w:num w:numId="12">
    <w:abstractNumId w:val="0"/>
    <w:lvlOverride w:ilvl="0">
      <w:lvl w:ilvl="0">
        <w:numFmt w:val="bullet"/>
        <w:lvlText w:val="·"/>
        <w:legacy w:legacy="1" w:legacySpace="0" w:legacyIndent="350"/>
        <w:lvlJc w:val="left"/>
        <w:pPr>
          <w:ind w:left="1790" w:hanging="350"/>
        </w:pPr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DF"/>
    <w:rsid w:val="00005E15"/>
    <w:rsid w:val="000B30DF"/>
    <w:rsid w:val="000C500B"/>
    <w:rsid w:val="000E18C7"/>
    <w:rsid w:val="000E5BF5"/>
    <w:rsid w:val="000F1A47"/>
    <w:rsid w:val="001055AF"/>
    <w:rsid w:val="00116214"/>
    <w:rsid w:val="0014419A"/>
    <w:rsid w:val="001861C3"/>
    <w:rsid w:val="001E5A31"/>
    <w:rsid w:val="002017FD"/>
    <w:rsid w:val="0024652A"/>
    <w:rsid w:val="00287C7E"/>
    <w:rsid w:val="002A2396"/>
    <w:rsid w:val="0045568E"/>
    <w:rsid w:val="004842BD"/>
    <w:rsid w:val="0048699A"/>
    <w:rsid w:val="004F376E"/>
    <w:rsid w:val="00502735"/>
    <w:rsid w:val="005207D3"/>
    <w:rsid w:val="005B2D08"/>
    <w:rsid w:val="005E77EC"/>
    <w:rsid w:val="005F10A0"/>
    <w:rsid w:val="00614726"/>
    <w:rsid w:val="00637258"/>
    <w:rsid w:val="00683B46"/>
    <w:rsid w:val="006F359C"/>
    <w:rsid w:val="00706BC8"/>
    <w:rsid w:val="0071274E"/>
    <w:rsid w:val="00716BF3"/>
    <w:rsid w:val="0076302B"/>
    <w:rsid w:val="00782CFE"/>
    <w:rsid w:val="007A3BF9"/>
    <w:rsid w:val="007C22E2"/>
    <w:rsid w:val="007E1AEC"/>
    <w:rsid w:val="007E5799"/>
    <w:rsid w:val="007F429B"/>
    <w:rsid w:val="008171C8"/>
    <w:rsid w:val="008B3D25"/>
    <w:rsid w:val="008E0610"/>
    <w:rsid w:val="0091390C"/>
    <w:rsid w:val="00A23740"/>
    <w:rsid w:val="00A425A7"/>
    <w:rsid w:val="00A565EE"/>
    <w:rsid w:val="00A74D20"/>
    <w:rsid w:val="00B94FF7"/>
    <w:rsid w:val="00C342CE"/>
    <w:rsid w:val="00C87F37"/>
    <w:rsid w:val="00CA5C8D"/>
    <w:rsid w:val="00CB58EE"/>
    <w:rsid w:val="00CF1ED2"/>
    <w:rsid w:val="00D35CB9"/>
    <w:rsid w:val="00D7502D"/>
    <w:rsid w:val="00E16A71"/>
    <w:rsid w:val="00E614AA"/>
    <w:rsid w:val="00E667DB"/>
    <w:rsid w:val="00E94E15"/>
    <w:rsid w:val="00ED30F8"/>
    <w:rsid w:val="00F315ED"/>
    <w:rsid w:val="00F40F62"/>
    <w:rsid w:val="00FB3396"/>
    <w:rsid w:val="00FF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6526D842"/>
  <w15:chartTrackingRefBased/>
  <w15:docId w15:val="{D4EC0620-6C6D-4926-89F5-3C9E4074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Bdr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pBdr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Bdr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pBdr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Bdr>
      <w:tabs>
        <w:tab w:val="left" w:pos="3686"/>
      </w:tabs>
      <w:ind w:firstLine="284"/>
      <w:outlineLvl w:val="2"/>
    </w:pPr>
    <w:rPr>
      <w:b/>
      <w:bCs/>
      <w:smallCaps/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4253"/>
      </w:tabs>
      <w:ind w:left="80" w:firstLine="284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tabs>
        <w:tab w:val="left" w:pos="4253"/>
      </w:tabs>
      <w:ind w:left="80" w:firstLine="284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pBdr>
        <w:top w:val="double" w:sz="4" w:space="1" w:color="auto"/>
        <w:left w:val="double" w:sz="4" w:space="9" w:color="auto"/>
        <w:bottom w:val="double" w:sz="4" w:space="1" w:color="auto"/>
        <w:right w:val="double" w:sz="4" w:space="4" w:color="auto"/>
      </w:pBdr>
      <w:tabs>
        <w:tab w:val="left" w:pos="4253"/>
      </w:tabs>
      <w:ind w:left="80" w:firstLine="284"/>
      <w:outlineLvl w:val="5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customStyle="1" w:styleId="Companystyle">
    <w:name w:val="Company style"/>
    <w:basedOn w:val="Normal"/>
    <w:pPr>
      <w:tabs>
        <w:tab w:val="left" w:pos="3600"/>
      </w:tabs>
      <w:ind w:firstLine="284"/>
    </w:pPr>
    <w:rPr>
      <w:b/>
    </w:rPr>
  </w:style>
  <w:style w:type="character" w:styleId="Strong">
    <w:name w:val="Strong"/>
    <w:qFormat/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ypertext">
    <w:name w:val="Hypertext"/>
    <w:rPr>
      <w:color w:val="0000FF"/>
      <w:u w:val="single"/>
    </w:rPr>
  </w:style>
  <w:style w:type="paragraph" w:customStyle="1" w:styleId="Level3">
    <w:name w:val="Level 3"/>
    <w:basedOn w:val="Normal"/>
    <w:pPr>
      <w:widowControl w:val="0"/>
      <w:autoSpaceDE w:val="0"/>
      <w:autoSpaceDN w:val="0"/>
      <w:adjustRightInd w:val="0"/>
      <w:ind w:left="1790" w:hanging="350"/>
    </w:pPr>
    <w:rPr>
      <w:sz w:val="20"/>
      <w:szCs w:val="24"/>
      <w:lang w:val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376E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link w:val="Footer"/>
    <w:uiPriority w:val="99"/>
    <w:rsid w:val="00E94E15"/>
    <w:rPr>
      <w:sz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726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614726"/>
    <w:rPr>
      <w:i/>
      <w:iCs/>
      <w:color w:val="5B9BD5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kerryd\Application%20Data\Microsoft\Templates\Personal%20Summ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3F7A41F839224E81B1821902CF7AF9" ma:contentTypeVersion="9" ma:contentTypeDescription="Create a new document." ma:contentTypeScope="" ma:versionID="84c9641645240c48ab7179ca0d115a17">
  <xsd:schema xmlns:xsd="http://www.w3.org/2001/XMLSchema" xmlns:xs="http://www.w3.org/2001/XMLSchema" xmlns:p="http://schemas.microsoft.com/office/2006/metadata/properties" xmlns:ns2="fe509368-4914-4ada-b07f-60f392be01d9" targetNamespace="http://schemas.microsoft.com/office/2006/metadata/properties" ma:root="true" ma:fieldsID="e66e2e855c69af317dd481f9030452c4" ns2:_="">
    <xsd:import namespace="fe509368-4914-4ada-b07f-60f392be01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09368-4914-4ada-b07f-60f392be0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DE4168-2F27-48CE-BD27-6E346E3BE7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310091-C574-4FFF-841F-B1B08A6C4207}"/>
</file>

<file path=customXml/itemProps3.xml><?xml version="1.0" encoding="utf-8"?>
<ds:datastoreItem xmlns:ds="http://schemas.openxmlformats.org/officeDocument/2006/customXml" ds:itemID="{8C07A578-8191-4991-ABBC-25A9B6ED6F61}"/>
</file>

<file path=customXml/itemProps4.xml><?xml version="1.0" encoding="utf-8"?>
<ds:datastoreItem xmlns:ds="http://schemas.openxmlformats.org/officeDocument/2006/customXml" ds:itemID="{D4F1AC55-6F1D-4FEE-A4AE-8E13FBFC1F40}"/>
</file>

<file path=docProps/app.xml><?xml version="1.0" encoding="utf-8"?>
<Properties xmlns="http://schemas.openxmlformats.org/officeDocument/2006/extended-properties" xmlns:vt="http://schemas.openxmlformats.org/officeDocument/2006/docPropsVTypes">
  <Template>Personal Summary</Template>
  <TotalTime>5</TotalTime>
  <Pages>2</Pages>
  <Words>255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SUMMARY</vt:lpstr>
    </vt:vector>
  </TitlesOfParts>
  <Company>Claire Bourquin Recruitment Consultant cc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SUMMARY</dc:title>
  <dc:subject/>
  <dc:creator>Kerry Duggan</dc:creator>
  <cp:keywords/>
  <cp:lastModifiedBy>Karen Johnson</cp:lastModifiedBy>
  <cp:revision>6</cp:revision>
  <cp:lastPrinted>2007-04-16T11:15:00Z</cp:lastPrinted>
  <dcterms:created xsi:type="dcterms:W3CDTF">2019-02-14T08:16:00Z</dcterms:created>
  <dcterms:modified xsi:type="dcterms:W3CDTF">2019-11-20T11:36:00Z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0x010100173F7A41F839224E81B1821902CF7AF9</vt:lpwstr>
  </property>
</Properties>
</file>